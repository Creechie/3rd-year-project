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0224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sdtEndPr>
      <w:sdtContent>
        <w:p w:rsidR="000C0369" w:rsidRDefault="000C0369">
          <w:pPr>
            <w:pStyle w:val="TOCHeading"/>
          </w:pPr>
          <w:r>
            <w:t>Table of Contents</w:t>
          </w:r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12117" w:history="1">
            <w:r w:rsidRPr="006E06F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18" w:history="1">
            <w:r w:rsidRPr="006E06F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19" w:history="1">
            <w:r w:rsidRPr="006E06FA">
              <w:rPr>
                <w:rStyle w:val="Hyperlink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0" w:history="1">
            <w:r w:rsidRPr="006E06FA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1" w:history="1">
            <w:r w:rsidRPr="006E06F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3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2" w:history="1">
            <w:r w:rsidRPr="006E06FA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3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3" w:history="1">
            <w:r w:rsidRPr="006E06FA">
              <w:rPr>
                <w:rStyle w:val="Hyperlink"/>
                <w:noProof/>
              </w:rPr>
              <w:t>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3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4" w:history="1">
            <w:r w:rsidRPr="006E06FA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5" w:history="1">
            <w:r w:rsidRPr="006E06F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6" w:history="1">
            <w:r w:rsidRPr="006E06FA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7" w:history="1">
            <w:r w:rsidRPr="006E06FA">
              <w:rPr>
                <w:rStyle w:val="Hyperlink"/>
                <w:noProof/>
              </w:rPr>
              <w:t>Related works by other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8" w:history="1">
            <w:r w:rsidRPr="006E06FA">
              <w:rPr>
                <w:rStyle w:val="Hyperlink"/>
                <w:noProof/>
              </w:rPr>
              <w:t>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29" w:history="1">
            <w:r w:rsidRPr="006E06FA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0" w:history="1">
            <w:r w:rsidRPr="006E06F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1" w:history="1">
            <w:r w:rsidRPr="006E06F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2" w:history="1">
            <w:r w:rsidRPr="006E06FA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3" w:history="1">
            <w:r w:rsidRPr="006E06FA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4" w:history="1">
            <w:r w:rsidRPr="006E06FA">
              <w:rPr>
                <w:rStyle w:val="Hyperlink"/>
                <w:noProof/>
              </w:rPr>
              <w:t>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5" w:history="1">
            <w:r w:rsidRPr="006E06FA">
              <w:rPr>
                <w:rStyle w:val="Hyperlink"/>
                <w:noProof/>
              </w:rPr>
              <w:t>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6" w:history="1">
            <w:r w:rsidRPr="006E06FA">
              <w:rPr>
                <w:rStyle w:val="Hyperlink"/>
                <w:noProof/>
              </w:rPr>
              <w:t>Stage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7" w:history="1">
            <w:r w:rsidRPr="006E06FA">
              <w:rPr>
                <w:rStyle w:val="Hyperlink"/>
                <w:noProof/>
              </w:rPr>
              <w:t>Stage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8" w:history="1">
            <w:r w:rsidRPr="006E06FA">
              <w:rPr>
                <w:rStyle w:val="Hyperlink"/>
                <w:noProof/>
              </w:rPr>
              <w:t>Stage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39" w:history="1">
            <w:r w:rsidRPr="006E06F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0" w:history="1">
            <w:r w:rsidRPr="006E06FA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1" w:history="1">
            <w:r w:rsidRPr="006E06FA">
              <w:rPr>
                <w:rStyle w:val="Hyperlink"/>
                <w:noProof/>
              </w:rPr>
              <w:t>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2" w:history="1">
            <w:r w:rsidRPr="006E06FA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3" w:history="1">
            <w:r w:rsidRPr="006E06FA">
              <w:rPr>
                <w:rStyle w:val="Hyperlink"/>
                <w:noProof/>
              </w:rPr>
              <w:t>Project Post-Mortem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2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4" w:history="1">
            <w:r w:rsidRPr="006E06FA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5" w:history="1">
            <w:r w:rsidRPr="006E06F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6" w:history="1">
            <w:r w:rsidRPr="006E06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pPr>
            <w:pStyle w:val="TOC1"/>
            <w:tabs>
              <w:tab w:val="right" w:leader="dot" w:pos="9350"/>
            </w:tabs>
            <w:rPr>
              <w:noProof/>
              <w:lang w:eastAsia="en-GB"/>
            </w:rPr>
          </w:pPr>
          <w:hyperlink w:anchor="_Toc480812147" w:history="1">
            <w:r w:rsidRPr="006E06F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69" w:rsidRDefault="000C0369">
          <w:r>
            <w:rPr>
              <w:b/>
              <w:bCs/>
              <w:noProof/>
            </w:rPr>
            <w:fldChar w:fldCharType="end"/>
          </w:r>
        </w:p>
      </w:sdtContent>
    </w:sdt>
    <w:p w:rsidR="00A10484" w:rsidRDefault="00A10484">
      <w:pPr>
        <w:pStyle w:val="Title"/>
      </w:pPr>
      <w:bookmarkStart w:id="0" w:name="_GoBack"/>
      <w:bookmarkEnd w:id="0"/>
    </w:p>
    <w:p w:rsidR="00855982" w:rsidRDefault="000C0369" w:rsidP="00855982">
      <w:pPr>
        <w:pStyle w:val="Heading1"/>
      </w:pPr>
      <w:bookmarkStart w:id="1" w:name="_Toc480812117"/>
      <w:r>
        <w:lastRenderedPageBreak/>
        <w:t>Introduction</w:t>
      </w:r>
      <w:bookmarkEnd w:id="1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855982" w:rsidRDefault="000C0369" w:rsidP="000C0369">
      <w:pPr>
        <w:pStyle w:val="Heading1"/>
      </w:pPr>
      <w:bookmarkStart w:id="2" w:name="_Toc480812118"/>
      <w:r>
        <w:t>Background</w:t>
      </w:r>
      <w:bookmarkEnd w:id="2"/>
    </w:p>
    <w:p w:rsidR="000C0369" w:rsidRDefault="000C0369" w:rsidP="000C0369">
      <w:pPr>
        <w:pStyle w:val="Heading2"/>
      </w:pPr>
      <w:bookmarkStart w:id="3" w:name="_Toc480812119"/>
      <w:r>
        <w:t>Business Need</w:t>
      </w:r>
      <w:bookmarkEnd w:id="3"/>
    </w:p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4" w:name="_Toc480812120"/>
      <w:r>
        <w:t xml:space="preserve">Business </w:t>
      </w:r>
      <w:r>
        <w:t>Case</w:t>
      </w:r>
      <w:bookmarkEnd w:id="4"/>
    </w:p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5" w:name="_Toc480812121"/>
      <w:r>
        <w:t>Objectives</w:t>
      </w:r>
      <w:bookmarkEnd w:id="5"/>
    </w:p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3"/>
      </w:pPr>
      <w:bookmarkStart w:id="6" w:name="_Toc480812122"/>
      <w:r>
        <w:t>Business Objectives</w:t>
      </w:r>
      <w:bookmarkEnd w:id="6"/>
    </w:p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3"/>
      </w:pPr>
      <w:bookmarkStart w:id="7" w:name="_Toc480812123"/>
      <w:r>
        <w:t>System</w:t>
      </w:r>
      <w:r>
        <w:t xml:space="preserve"> Objectives</w:t>
      </w:r>
      <w:bookmarkEnd w:id="7"/>
    </w:p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3"/>
      </w:pPr>
      <w:bookmarkStart w:id="8" w:name="_Toc480812124"/>
      <w:r>
        <w:t>Project</w:t>
      </w:r>
      <w:r>
        <w:t xml:space="preserve"> Objectives</w:t>
      </w:r>
      <w:bookmarkEnd w:id="8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2"/>
      </w:pPr>
      <w:bookmarkStart w:id="9" w:name="_Toc480812125"/>
      <w:r>
        <w:t>Deliverables</w:t>
      </w:r>
      <w:bookmarkEnd w:id="9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0" w:name="_Toc480812126"/>
      <w:r>
        <w:t>Literature review</w:t>
      </w:r>
      <w:bookmarkEnd w:id="10"/>
    </w:p>
    <w:p w:rsidR="000C0369" w:rsidRDefault="000C0369" w:rsidP="000C0369">
      <w:pPr>
        <w:pStyle w:val="Heading2"/>
      </w:pPr>
      <w:bookmarkStart w:id="11" w:name="_Toc480812127"/>
      <w:r>
        <w:t>Related works by other authors</w:t>
      </w:r>
      <w:bookmarkEnd w:id="11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2" w:name="_Toc480812128"/>
      <w:r>
        <w:t>Method of approach</w:t>
      </w:r>
      <w:bookmarkEnd w:id="12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3" w:name="_Toc480812129"/>
      <w:r>
        <w:t>Project Management</w:t>
      </w:r>
      <w:bookmarkEnd w:id="13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4" w:name="_Toc480812130"/>
      <w:r>
        <w:t>Requirements</w:t>
      </w:r>
      <w:bookmarkEnd w:id="14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5" w:name="_Toc480812131"/>
      <w:r>
        <w:t>Design</w:t>
      </w:r>
      <w:bookmarkEnd w:id="15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16" w:name="_Toc480812132"/>
      <w:r>
        <w:t>Architecture</w:t>
      </w:r>
      <w:bookmarkEnd w:id="16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1"/>
      </w:pPr>
      <w:bookmarkStart w:id="17" w:name="_Toc480812133"/>
      <w:r>
        <w:t>Development</w:t>
      </w:r>
      <w:bookmarkEnd w:id="17"/>
    </w:p>
    <w:p w:rsid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18" w:name="_Toc480812134"/>
      <w:r>
        <w:t>Stage 1</w:t>
      </w:r>
      <w:bookmarkEnd w:id="18"/>
    </w:p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19" w:name="_Toc480812135"/>
      <w:r>
        <w:t>Stage 2</w:t>
      </w:r>
      <w:bookmarkEnd w:id="19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20" w:name="_Toc480812136"/>
      <w:r>
        <w:t>Stage 3</w:t>
      </w:r>
      <w:bookmarkEnd w:id="20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21" w:name="_Toc480812137"/>
      <w:r>
        <w:t>Stage 4</w:t>
      </w:r>
      <w:bookmarkEnd w:id="21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22" w:name="_Toc480812138"/>
      <w:r>
        <w:t xml:space="preserve">Stage </w:t>
      </w:r>
      <w:r>
        <w:t>5</w:t>
      </w:r>
      <w:bookmarkEnd w:id="22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23" w:name="_Toc480812139"/>
      <w:r>
        <w:t>Testing</w:t>
      </w:r>
      <w:bookmarkEnd w:id="23"/>
    </w:p>
    <w:p w:rsidR="000C0369" w:rsidRPr="000C0369" w:rsidRDefault="000C0369" w:rsidP="000C0369"/>
    <w:p w:rsidR="000C0369" w:rsidRDefault="000C0369" w:rsidP="000C0369">
      <w:pPr>
        <w:pStyle w:val="Heading2"/>
      </w:pPr>
      <w:bookmarkStart w:id="24" w:name="_Toc480812140"/>
      <w:r>
        <w:t>Business Objectives</w:t>
      </w:r>
      <w:bookmarkEnd w:id="24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25" w:name="_Toc480812141"/>
      <w:r>
        <w:t>System Objectives</w:t>
      </w:r>
      <w:bookmarkEnd w:id="25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Pr="000C0369" w:rsidRDefault="000C0369" w:rsidP="000C0369"/>
    <w:p w:rsidR="000C0369" w:rsidRDefault="000C0369" w:rsidP="000C0369">
      <w:pPr>
        <w:pStyle w:val="Heading2"/>
      </w:pPr>
      <w:bookmarkStart w:id="26" w:name="_Toc480812142"/>
      <w:r>
        <w:t>Project Objectives</w:t>
      </w:r>
      <w:bookmarkEnd w:id="26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27" w:name="_Toc480812143"/>
      <w:r>
        <w:t>Project Post-Mortem</w:t>
      </w:r>
      <w:bookmarkEnd w:id="27"/>
    </w:p>
    <w:p w:rsidR="000C0369" w:rsidRDefault="000C0369" w:rsidP="000C0369">
      <w:pPr>
        <w:pStyle w:val="Heading2"/>
      </w:pPr>
      <w:bookmarkStart w:id="28" w:name="_Toc480812144"/>
      <w:r>
        <w:t>F</w:t>
      </w:r>
      <w:r>
        <w:t>uture</w:t>
      </w:r>
      <w:r>
        <w:t xml:space="preserve"> </w:t>
      </w:r>
      <w:r>
        <w:t>Work</w:t>
      </w:r>
      <w:bookmarkEnd w:id="28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29" w:name="_Toc480812145"/>
      <w:r>
        <w:t>Conclusions</w:t>
      </w:r>
      <w:bookmarkEnd w:id="29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30" w:name="_Toc480812146"/>
      <w:r>
        <w:t>References</w:t>
      </w:r>
      <w:bookmarkEnd w:id="30"/>
    </w:p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Default="000C0369" w:rsidP="000C0369"/>
    <w:p w:rsidR="000C0369" w:rsidRPr="000C0369" w:rsidRDefault="000C0369" w:rsidP="000C0369"/>
    <w:p w:rsidR="000C0369" w:rsidRDefault="000C0369" w:rsidP="000C0369"/>
    <w:p w:rsidR="000C0369" w:rsidRDefault="000C0369" w:rsidP="000C0369">
      <w:pPr>
        <w:pStyle w:val="Heading1"/>
      </w:pPr>
      <w:bookmarkStart w:id="31" w:name="_Toc480812147"/>
      <w:r>
        <w:lastRenderedPageBreak/>
        <w:t>Bibliography</w:t>
      </w:r>
      <w:bookmarkEnd w:id="31"/>
    </w:p>
    <w:p w:rsidR="000C0369" w:rsidRDefault="000C0369" w:rsidP="000C0369"/>
    <w:p w:rsidR="000C0369" w:rsidRPr="000C0369" w:rsidRDefault="000C0369" w:rsidP="000C0369"/>
    <w:p w:rsidR="000C0369" w:rsidRPr="000C0369" w:rsidRDefault="000C0369" w:rsidP="000C0369">
      <w:pPr>
        <w:pStyle w:val="Heading2"/>
      </w:pPr>
    </w:p>
    <w:p w:rsidR="000C0369" w:rsidRPr="000C0369" w:rsidRDefault="000C0369" w:rsidP="000C0369"/>
    <w:p w:rsidR="000C0369" w:rsidRPr="000C0369" w:rsidRDefault="000C0369" w:rsidP="000C0369">
      <w:pPr>
        <w:pStyle w:val="Heading2"/>
      </w:pPr>
    </w:p>
    <w:sectPr w:rsidR="000C0369" w:rsidRPr="000C0369" w:rsidSect="000C0369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5B" w:rsidRDefault="0013755B" w:rsidP="00855982">
      <w:pPr>
        <w:spacing w:after="0" w:line="240" w:lineRule="auto"/>
      </w:pPr>
      <w:r>
        <w:separator/>
      </w:r>
    </w:p>
  </w:endnote>
  <w:endnote w:type="continuationSeparator" w:id="0">
    <w:p w:rsidR="0013755B" w:rsidRDefault="0013755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36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5B" w:rsidRDefault="0013755B" w:rsidP="00855982">
      <w:pPr>
        <w:spacing w:after="0" w:line="240" w:lineRule="auto"/>
      </w:pPr>
      <w:r>
        <w:separator/>
      </w:r>
    </w:p>
  </w:footnote>
  <w:footnote w:type="continuationSeparator" w:id="0">
    <w:p w:rsidR="0013755B" w:rsidRDefault="0013755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9"/>
    <w:rsid w:val="000C0369"/>
    <w:rsid w:val="0013755B"/>
    <w:rsid w:val="001D4362"/>
    <w:rsid w:val="00697C7D"/>
    <w:rsid w:val="007833A7"/>
    <w:rsid w:val="00855982"/>
    <w:rsid w:val="008E5F6D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5520"/>
  <w15:chartTrackingRefBased/>
  <w15:docId w15:val="{0DD161CE-FF35-4CD2-B44A-71983C0B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C0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3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03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07"/>
    <w:rsid w:val="003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7099420FA4A31A206BDEC723977B7">
    <w:name w:val="4C17099420FA4A31A206BDEC723977B7"/>
  </w:style>
  <w:style w:type="paragraph" w:customStyle="1" w:styleId="883ACE0D02B3440EA83ED7098B1737DE">
    <w:name w:val="883ACE0D02B3440EA83ED7098B1737DE"/>
  </w:style>
  <w:style w:type="paragraph" w:customStyle="1" w:styleId="25B3A321ADAB47ABA84DC88442CA0514">
    <w:name w:val="25B3A321ADAB47ABA84DC88442CA0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02C522A-75CA-4D32-96DE-8C7F7E0B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</TotalTime>
  <Pages>12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Creech</dc:creator>
  <cp:lastModifiedBy>Charlie Creech</cp:lastModifiedBy>
  <cp:revision>1</cp:revision>
  <dcterms:created xsi:type="dcterms:W3CDTF">2017-04-24T14:35:00Z</dcterms:created>
  <dcterms:modified xsi:type="dcterms:W3CDTF">2017-04-24T14:48:00Z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